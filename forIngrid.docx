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45DD5" w14:textId="76CA0EF8" w:rsidR="00A34518" w:rsidRP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Dear Ingrid,</w:t>
      </w:r>
    </w:p>
    <w:p w14:paraId="51DBD188" w14:textId="642371EA" w:rsidR="00A34518" w:rsidRP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Congratulations on your graduation</w:t>
      </w:r>
      <w:r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 xml:space="preserve"> and academic success</w:t>
      </w: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!</w:t>
      </w:r>
    </w:p>
    <w:p w14:paraId="2B528782" w14:textId="7039212D" w:rsidR="00A34518" w:rsidRP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Your graduation present is coming in the mail.</w:t>
      </w:r>
    </w:p>
    <w:p w14:paraId="21A3BE43" w14:textId="77777777" w:rsid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 xml:space="preserve">It is a museum card for entrance to 500 museums all over the country </w:t>
      </w:r>
    </w:p>
    <w:p w14:paraId="1D294048" w14:textId="260E110B" w:rsid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 xml:space="preserve">for </w:t>
      </w:r>
      <w:r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one</w:t>
      </w: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 xml:space="preserve"> year.</w:t>
      </w:r>
    </w:p>
    <w:p w14:paraId="77D8273A" w14:textId="4ECC1A6C" w:rsidR="00A34518" w:rsidRP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 xml:space="preserve">You can register </w:t>
      </w:r>
      <w:r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the card</w:t>
      </w:r>
      <w:r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 xml:space="preserve"> and find out more at the website below.</w:t>
      </w:r>
    </w:p>
    <w:p w14:paraId="44FB7A66" w14:textId="39B38D85" w:rsidR="00A34518" w:rsidRP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Go forth and explore!</w:t>
      </w:r>
    </w:p>
    <w:p w14:paraId="62FD95DE" w14:textId="72A5215A" w:rsidR="00A34518" w:rsidRPr="00A34518" w:rsidRDefault="00A34518" w:rsidP="00A34518">
      <w:pPr>
        <w:jc w:val="center"/>
        <w:rPr>
          <w:rFonts w:ascii="Xingkai TC" w:eastAsia="Xingkai TC"/>
          <w:b/>
          <w:bCs/>
          <w:color w:val="215E99" w:themeColor="text2" w:themeTint="BF"/>
          <w:sz w:val="36"/>
          <w:szCs w:val="36"/>
        </w:rPr>
      </w:pPr>
      <w:r w:rsidRPr="00A34518">
        <w:rPr>
          <w:rFonts w:ascii="Xingkai TC" w:eastAsia="Xingkai TC"/>
          <w:b/>
          <w:bCs/>
          <w:color w:val="215E99" w:themeColor="text2" w:themeTint="BF"/>
          <w:sz w:val="36"/>
          <w:szCs w:val="36"/>
        </w:rPr>
        <w:t>Love!!!!</w:t>
      </w:r>
    </w:p>
    <w:p w14:paraId="1A58E603" w14:textId="77777777" w:rsidR="00A34518" w:rsidRDefault="00A34518" w:rsidP="00A34518">
      <w:pPr>
        <w:jc w:val="center"/>
      </w:pPr>
    </w:p>
    <w:p w14:paraId="6973A56B" w14:textId="77777777" w:rsidR="00A34518" w:rsidRDefault="00A34518"/>
    <w:p w14:paraId="0AC085E4" w14:textId="77777777" w:rsidR="00A34518" w:rsidRDefault="00A34518"/>
    <w:p w14:paraId="3CD4675F" w14:textId="77777777" w:rsidR="00A34518" w:rsidRDefault="00A34518"/>
    <w:p w14:paraId="0DA703BA" w14:textId="16DD24AB" w:rsidR="00DE0408" w:rsidRDefault="00A34518">
      <w:r w:rsidRPr="00A34518">
        <w:drawing>
          <wp:inline distT="0" distB="0" distL="0" distR="0" wp14:anchorId="05B0F702" wp14:editId="3B5215EF">
            <wp:extent cx="5943600" cy="3714750"/>
            <wp:effectExtent l="0" t="0" r="0" b="6350"/>
            <wp:docPr id="1029313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1316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04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Xingkai TC">
    <w:panose1 w:val="02010600040101010101"/>
    <w:charset w:val="88"/>
    <w:family w:val="auto"/>
    <w:pitch w:val="variable"/>
    <w:sig w:usb0="00000001" w:usb1="080F0000" w:usb2="00000010" w:usb3="00000000" w:csb0="0014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518"/>
    <w:rsid w:val="000074F2"/>
    <w:rsid w:val="001876BB"/>
    <w:rsid w:val="001A7B75"/>
    <w:rsid w:val="001C7EF7"/>
    <w:rsid w:val="002C40FF"/>
    <w:rsid w:val="004532C5"/>
    <w:rsid w:val="004C0335"/>
    <w:rsid w:val="004D4B9C"/>
    <w:rsid w:val="004D5E5D"/>
    <w:rsid w:val="004D79D4"/>
    <w:rsid w:val="005761D6"/>
    <w:rsid w:val="006673C3"/>
    <w:rsid w:val="00683CF6"/>
    <w:rsid w:val="00685E86"/>
    <w:rsid w:val="007A028F"/>
    <w:rsid w:val="007F2448"/>
    <w:rsid w:val="008203A5"/>
    <w:rsid w:val="00821C0F"/>
    <w:rsid w:val="009564D0"/>
    <w:rsid w:val="00975229"/>
    <w:rsid w:val="00A34518"/>
    <w:rsid w:val="00A76747"/>
    <w:rsid w:val="00AB0C14"/>
    <w:rsid w:val="00BC107D"/>
    <w:rsid w:val="00BD7CA9"/>
    <w:rsid w:val="00D27FFB"/>
    <w:rsid w:val="00DE0408"/>
    <w:rsid w:val="00E30160"/>
    <w:rsid w:val="00E31921"/>
    <w:rsid w:val="00E345FA"/>
    <w:rsid w:val="00E963E3"/>
    <w:rsid w:val="00EA356D"/>
    <w:rsid w:val="00F2728B"/>
    <w:rsid w:val="00F53C1D"/>
    <w:rsid w:val="00F77BBB"/>
    <w:rsid w:val="00FB600E"/>
    <w:rsid w:val="00FC0BFF"/>
    <w:rsid w:val="00FC3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43BB66"/>
  <w15:chartTrackingRefBased/>
  <w15:docId w15:val="{3EE8D273-D498-D448-B63F-7F42CDD65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Argeseanu Cunningham, Solveig</cp:lastModifiedBy>
  <cp:revision>1</cp:revision>
  <dcterms:created xsi:type="dcterms:W3CDTF">2024-08-30T09:31:00Z</dcterms:created>
  <dcterms:modified xsi:type="dcterms:W3CDTF">2024-08-30T09:35:00Z</dcterms:modified>
</cp:coreProperties>
</file>